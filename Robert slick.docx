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14:paraId="1E07E01F" w14:textId="77777777" w:rsidTr="001B2ABD">
        <w:trPr>
          <w:trHeight w:val="4410"/>
        </w:trPr>
        <w:tc>
          <w:tcPr>
            <w:tcW w:w="3600" w:type="dxa"/>
            <w:vAlign w:val="bottom"/>
          </w:tcPr>
          <w:p w14:paraId="16AC1594" w14:textId="77777777" w:rsidR="001B2ABD" w:rsidRDefault="001B2ABD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3111C5E1" wp14:editId="11E10881">
                      <wp:extent cx="2122805" cy="2122805"/>
                      <wp:effectExtent l="19050" t="19050" r="29845" b="29845"/>
                      <wp:docPr id="2" name="Oval 2" title="Professional Headshot of Man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2805" cy="2122805"/>
                              </a:xfrm>
                              <a:prstGeom prst="ellipse">
                                <a:avLst/>
                              </a:prstGeom>
                              <a:blipFill dpi="0" rotWithShape="1">
                                <a:blip r:embed="rId7" cstate="screen">
                                  <a:extLst>
                                    <a:ext uri="{28A0092B-C50C-407E-A947-70E740481C1C}">
                                      <a14:useLocalDpi xmlns:a14="http://schemas.microsoft.com/office/drawing/2010/main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 w="63500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443BF589" id="Oval 2" o:spid="_x0000_s1026" alt="Title: Professional Headshot of Man" style="width:167.15pt;height:167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" strokecolor="#94b6d2 [3204]" strokeweight="5pt">
                      <v:fill r:id="rId8" o:title="" recolor="t" rotate="t" type="frame"/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20" w:type="dxa"/>
          </w:tcPr>
          <w:p w14:paraId="62C47FC4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27667A77" w14:textId="2C4CDA0B" w:rsidR="001B2ABD" w:rsidRDefault="00426CD2" w:rsidP="001B2ABD">
            <w:pPr>
              <w:pStyle w:val="Title"/>
            </w:pPr>
            <w:r>
              <w:t>Robert slick</w:t>
            </w:r>
          </w:p>
          <w:p w14:paraId="2174EF2A" w14:textId="71704993" w:rsidR="001B2ABD" w:rsidRDefault="00942BC9" w:rsidP="001B2ABD">
            <w:pPr>
              <w:pStyle w:val="Subtitle"/>
            </w:pPr>
            <w:r>
              <w:rPr>
                <w:spacing w:val="0"/>
                <w:w w:val="100"/>
              </w:rPr>
              <w:t>Systems Analyst</w:t>
            </w:r>
          </w:p>
        </w:tc>
      </w:tr>
      <w:tr w:rsidR="001B2ABD" w14:paraId="0DC21C6A" w14:textId="77777777" w:rsidTr="001B2ABD">
        <w:tc>
          <w:tcPr>
            <w:tcW w:w="3600" w:type="dxa"/>
          </w:tcPr>
          <w:sdt>
            <w:sdtPr>
              <w:id w:val="-1711873194"/>
              <w:placeholder>
                <w:docPart w:val="B3A35BF72E224D578359A83F22B73B97"/>
              </w:placeholder>
              <w:temporary/>
              <w:showingPlcHdr/>
              <w15:appearance w15:val="hidden"/>
            </w:sdtPr>
            <w:sdtEndPr/>
            <w:sdtContent>
              <w:p w14:paraId="2F2DD224" w14:textId="77777777" w:rsidR="001B2ABD" w:rsidRDefault="00036450" w:rsidP="00036450">
                <w:pPr>
                  <w:pStyle w:val="Heading3"/>
                </w:pPr>
                <w:r w:rsidRPr="00D5459D">
                  <w:t>Profile</w:t>
                </w:r>
              </w:p>
            </w:sdtContent>
          </w:sdt>
          <w:p w14:paraId="1DA17BA6" w14:textId="77777777" w:rsidR="00813E6A" w:rsidRDefault="00813E6A" w:rsidP="00036450">
            <w:r w:rsidRPr="00813E6A">
              <w:t xml:space="preserve">Versatile MBA candidate with a strong engineering background and expertise in financial analysis, seeking a buy-side tech investing role. </w:t>
            </w:r>
          </w:p>
          <w:p w14:paraId="500D185B" w14:textId="77777777" w:rsidR="00813E6A" w:rsidRDefault="00813E6A" w:rsidP="00036450"/>
          <w:p w14:paraId="51E24E72" w14:textId="77777777" w:rsidR="00813E6A" w:rsidRDefault="00813E6A" w:rsidP="00036450">
            <w:r w:rsidRPr="00813E6A">
              <w:t xml:space="preserve">Demonstrated proficiency in technical trading strategies, quantitative analysis, and intrinsic value calculation. </w:t>
            </w:r>
          </w:p>
          <w:p w14:paraId="79228459" w14:textId="77777777" w:rsidR="00813E6A" w:rsidRDefault="00813E6A" w:rsidP="00036450"/>
          <w:p w14:paraId="7F195E16" w14:textId="71E8556F" w:rsidR="00036450" w:rsidRDefault="00813E6A" w:rsidP="00036450">
            <w:r w:rsidRPr="00813E6A">
              <w:t>Eager to leverage analytical acumen and engineering mindset to drive investment performance and strategic decision-making.</w:t>
            </w:r>
          </w:p>
          <w:sdt>
            <w:sdtPr>
              <w:id w:val="-1954003311"/>
              <w:placeholder>
                <w:docPart w:val="9A8E02AED38A424386E8A5AC5D1F7651"/>
              </w:placeholder>
              <w:temporary/>
              <w:showingPlcHdr/>
              <w15:appearance w15:val="hidden"/>
            </w:sdtPr>
            <w:sdtEndPr/>
            <w:sdtContent>
              <w:p w14:paraId="0B3B616A" w14:textId="77777777" w:rsidR="00036450" w:rsidRPr="00CB0055" w:rsidRDefault="00CB0055" w:rsidP="00CB0055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sdt>
            <w:sdtPr>
              <w:rPr>
                <w:b/>
                <w:bCs/>
              </w:rPr>
              <w:id w:val="1111563247"/>
              <w:placeholder>
                <w:docPart w:val="0A777B77247B4C30ACC07135E39487F8"/>
              </w:placeholder>
              <w:temporary/>
              <w:showingPlcHdr/>
              <w15:appearance w15:val="hidden"/>
            </w:sdtPr>
            <w:sdtEndPr/>
            <w:sdtContent>
              <w:p w14:paraId="0014D6E2" w14:textId="77777777" w:rsidR="004D3011" w:rsidRPr="00767B75" w:rsidRDefault="004D3011" w:rsidP="004D3011">
                <w:pPr>
                  <w:rPr>
                    <w:b/>
                    <w:bCs/>
                  </w:rPr>
                </w:pPr>
                <w:r w:rsidRPr="00767B75">
                  <w:rPr>
                    <w:b/>
                    <w:bCs/>
                  </w:rPr>
                  <w:t>PHONE:</w:t>
                </w:r>
              </w:p>
            </w:sdtContent>
          </w:sdt>
          <w:p w14:paraId="3A84587F" w14:textId="6A34918C" w:rsidR="004D3011" w:rsidRDefault="00EA576A" w:rsidP="004D3011">
            <w:r>
              <w:t>757-291-0811</w:t>
            </w:r>
          </w:p>
          <w:p w14:paraId="39B14E8A" w14:textId="77777777" w:rsidR="004D3011" w:rsidRDefault="004D3011" w:rsidP="004D3011"/>
          <w:sdt>
            <w:sdtPr>
              <w:rPr>
                <w:b/>
                <w:bCs/>
              </w:rPr>
              <w:id w:val="-240260293"/>
              <w:placeholder>
                <w:docPart w:val="2CB523FE93FD46D788F9C79C7E4B4BDF"/>
              </w:placeholder>
              <w:temporary/>
              <w:showingPlcHdr/>
              <w15:appearance w15:val="hidden"/>
            </w:sdtPr>
            <w:sdtEndPr/>
            <w:sdtContent>
              <w:p w14:paraId="621EE816" w14:textId="77777777" w:rsidR="004D3011" w:rsidRPr="00767B75" w:rsidRDefault="004D3011" w:rsidP="004D3011">
                <w:pPr>
                  <w:rPr>
                    <w:b/>
                    <w:bCs/>
                  </w:rPr>
                </w:pPr>
                <w:r w:rsidRPr="00767B75">
                  <w:rPr>
                    <w:b/>
                    <w:bCs/>
                  </w:rPr>
                  <w:t>EMAIL:</w:t>
                </w:r>
              </w:p>
            </w:sdtContent>
          </w:sdt>
          <w:p w14:paraId="56BA79AB" w14:textId="1E393514" w:rsidR="00036450" w:rsidRPr="00E4381A" w:rsidRDefault="00EA576A" w:rsidP="004D3011">
            <w:pPr>
              <w:rPr>
                <w:rStyle w:val="Hyperlink"/>
              </w:rPr>
            </w:pPr>
            <w:r>
              <w:t>rmslick@buffalo.edu</w:t>
            </w:r>
          </w:p>
          <w:sdt>
            <w:sdtPr>
              <w:id w:val="-1444214663"/>
              <w:placeholder>
                <w:docPart w:val="92F97E023ED7452EA36393733C1171F9"/>
              </w:placeholder>
              <w:temporary/>
              <w:showingPlcHdr/>
              <w15:appearance w15:val="hidden"/>
            </w:sdtPr>
            <w:sdtEndPr/>
            <w:sdtContent>
              <w:p w14:paraId="4ADA819E" w14:textId="77777777" w:rsidR="004D3011" w:rsidRPr="00CB0055" w:rsidRDefault="00CB0055" w:rsidP="00CB0055">
                <w:pPr>
                  <w:pStyle w:val="Heading3"/>
                </w:pPr>
                <w:r w:rsidRPr="00CB0055">
                  <w:t>Hobbies</w:t>
                </w:r>
              </w:p>
            </w:sdtContent>
          </w:sdt>
          <w:p w14:paraId="06C6A9EB" w14:textId="77777777" w:rsidR="00767B75" w:rsidRDefault="00767B75" w:rsidP="004D3011">
            <w:r>
              <w:rPr>
                <w:b/>
                <w:bCs/>
              </w:rPr>
              <w:t>TEACHING</w:t>
            </w:r>
            <w:r>
              <w:t>:</w:t>
            </w:r>
          </w:p>
          <w:p w14:paraId="273615A9" w14:textId="7D6EF496" w:rsidR="004D3011" w:rsidRDefault="00767B75" w:rsidP="004D3011">
            <w:proofErr w:type="gramStart"/>
            <w:r>
              <w:t>5 year</w:t>
            </w:r>
            <w:proofErr w:type="gramEnd"/>
            <w:r>
              <w:t xml:space="preserve"> tutor of </w:t>
            </w:r>
            <w:r w:rsidR="00EA576A">
              <w:t xml:space="preserve">computer science at </w:t>
            </w:r>
            <w:proofErr w:type="spellStart"/>
            <w:r w:rsidR="00EA576A">
              <w:t>theCoderSchool</w:t>
            </w:r>
            <w:proofErr w:type="spellEnd"/>
            <w:r w:rsidR="00EA576A">
              <w:t xml:space="preserve"> – Buffalo </w:t>
            </w:r>
          </w:p>
          <w:p w14:paraId="47D2EA98" w14:textId="017EB079" w:rsidR="00EA576A" w:rsidRDefault="00EA576A" w:rsidP="004D3011"/>
          <w:p w14:paraId="7444D0F8" w14:textId="41F10D42" w:rsidR="00EA576A" w:rsidRPr="00767B75" w:rsidRDefault="00767B75" w:rsidP="004D3011">
            <w:pPr>
              <w:rPr>
                <w:b/>
                <w:bCs/>
              </w:rPr>
            </w:pPr>
            <w:r>
              <w:rPr>
                <w:b/>
                <w:bCs/>
              </w:rPr>
              <w:t>MACHINE LEARNING RESEARCH</w:t>
            </w:r>
          </w:p>
          <w:p w14:paraId="7B7F5A69" w14:textId="23F6BA33" w:rsidR="00EA576A" w:rsidRPr="004D3011" w:rsidRDefault="00EA576A" w:rsidP="004D3011">
            <w:r>
              <w:t xml:space="preserve">See </w:t>
            </w:r>
            <w:r w:rsidR="00767B75">
              <w:t xml:space="preserve">sample </w:t>
            </w:r>
            <w:r>
              <w:t xml:space="preserve">publication here: </w:t>
            </w:r>
            <w:r w:rsidRPr="00767B75">
              <w:rPr>
                <w:i/>
                <w:iCs/>
              </w:rPr>
              <w:t>https://arc.aiaa.org/doi/pdf/10.2514/6.2022-2077</w:t>
            </w:r>
          </w:p>
        </w:tc>
        <w:tc>
          <w:tcPr>
            <w:tcW w:w="720" w:type="dxa"/>
          </w:tcPr>
          <w:p w14:paraId="5FBC6A73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id w:val="1049110328"/>
              <w:placeholder>
                <w:docPart w:val="2DE7E155C28D4DD398425EA507125BD2"/>
              </w:placeholder>
              <w:temporary/>
              <w:showingPlcHdr/>
              <w15:appearance w15:val="hidden"/>
            </w:sdtPr>
            <w:sdtEndPr/>
            <w:sdtContent>
              <w:p w14:paraId="5A4CA4CD" w14:textId="77777777" w:rsidR="001B2ABD" w:rsidRDefault="00E25A26" w:rsidP="00036450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14:paraId="495B434F" w14:textId="6990538F" w:rsidR="00036450" w:rsidRPr="00036450" w:rsidRDefault="00942BC9" w:rsidP="00B359E4">
            <w:pPr>
              <w:pStyle w:val="Heading4"/>
            </w:pPr>
            <w:r>
              <w:t>University at Buffalo</w:t>
            </w:r>
            <w:r>
              <w:t xml:space="preserve"> | Masters of Business Administration</w:t>
            </w:r>
          </w:p>
          <w:p w14:paraId="4D320AAF" w14:textId="7A0E5B84" w:rsidR="00036450" w:rsidRPr="00B359E4" w:rsidRDefault="00942BC9" w:rsidP="00B359E4">
            <w:pPr>
              <w:pStyle w:val="Date"/>
            </w:pPr>
            <w:r>
              <w:t>2023</w:t>
            </w:r>
            <w:r w:rsidR="00036450" w:rsidRPr="00B359E4">
              <w:t xml:space="preserve"> </w:t>
            </w:r>
            <w:r>
              <w:t>–</w:t>
            </w:r>
            <w:r w:rsidR="00036450" w:rsidRPr="00B359E4">
              <w:t xml:space="preserve"> </w:t>
            </w:r>
            <w:r>
              <w:t>Present (Part-Time)</w:t>
            </w:r>
          </w:p>
          <w:p w14:paraId="13D0C560" w14:textId="2B05BE50" w:rsidR="004D3011" w:rsidRDefault="00942BC9" w:rsidP="00036450">
            <w:r>
              <w:t>GPA: 4.0</w:t>
            </w:r>
          </w:p>
          <w:p w14:paraId="4B30B9A2" w14:textId="77777777" w:rsidR="00036450" w:rsidRDefault="00036450" w:rsidP="00036450"/>
          <w:p w14:paraId="76121C3A" w14:textId="02FCC5C3" w:rsidR="00942BC9" w:rsidRPr="00036450" w:rsidRDefault="00942BC9" w:rsidP="00942BC9">
            <w:pPr>
              <w:pStyle w:val="Heading4"/>
            </w:pPr>
            <w:r>
              <w:t xml:space="preserve">University at Buffalo | </w:t>
            </w:r>
            <w:r>
              <w:t>Computer Engineering (B.S.)</w:t>
            </w:r>
          </w:p>
          <w:p w14:paraId="1CC941D6" w14:textId="6EB9B688" w:rsidR="00036450" w:rsidRDefault="00942BC9" w:rsidP="00942BC9">
            <w:pPr>
              <w:pStyle w:val="Date"/>
            </w:pPr>
            <w:r>
              <w:t>2014</w:t>
            </w:r>
            <w:r w:rsidR="00036450" w:rsidRPr="00B359E4">
              <w:t xml:space="preserve"> - </w:t>
            </w:r>
            <w:r>
              <w:t>2018</w:t>
            </w:r>
          </w:p>
          <w:sdt>
            <w:sdtPr>
              <w:id w:val="1001553383"/>
              <w:placeholder>
                <w:docPart w:val="9B3C552D052B444A95407C4637C9061F"/>
              </w:placeholder>
              <w:temporary/>
              <w:showingPlcHdr/>
              <w15:appearance w15:val="hidden"/>
            </w:sdtPr>
            <w:sdtEndPr/>
            <w:sdtContent>
              <w:p w14:paraId="6FEF6B35" w14:textId="77777777" w:rsidR="00036450" w:rsidRDefault="00036450" w:rsidP="00036450">
                <w:pPr>
                  <w:pStyle w:val="Heading2"/>
                </w:pPr>
                <w:r w:rsidRPr="00036450">
                  <w:t>WORK EXPERIENCE</w:t>
                </w:r>
              </w:p>
            </w:sdtContent>
          </w:sdt>
          <w:p w14:paraId="4EF0C07F" w14:textId="6FD6ED7C" w:rsidR="00036450" w:rsidRDefault="00942BC9" w:rsidP="00B359E4">
            <w:pPr>
              <w:pStyle w:val="Heading4"/>
              <w:rPr>
                <w:bCs/>
              </w:rPr>
            </w:pPr>
            <w:r>
              <w:t>NASA | Computer Scientist</w:t>
            </w:r>
          </w:p>
          <w:p w14:paraId="0515A5E0" w14:textId="6CAE3E82" w:rsidR="00036450" w:rsidRPr="00036450" w:rsidRDefault="00942BC9" w:rsidP="00B359E4">
            <w:pPr>
              <w:pStyle w:val="Date"/>
            </w:pPr>
            <w:r>
              <w:t>2018</w:t>
            </w:r>
            <w:r w:rsidR="00036450" w:rsidRPr="00036450">
              <w:t>–</w:t>
            </w:r>
            <w:r>
              <w:t>2022</w:t>
            </w:r>
          </w:p>
          <w:p w14:paraId="4AF96118" w14:textId="35DCBEF7" w:rsidR="00942BC9" w:rsidRDefault="00942BC9" w:rsidP="00036450">
            <w:r>
              <w:t xml:space="preserve">Published algorithm using machine learning to determine location of arbitrary object from 2D image data in </w:t>
            </w:r>
            <w:r w:rsidRPr="00942BC9">
              <w:t>American Institute of Aeronautics and Astronautics</w:t>
            </w:r>
            <w:r>
              <w:t>.</w:t>
            </w:r>
          </w:p>
          <w:p w14:paraId="7561A232" w14:textId="77777777" w:rsidR="00942BC9" w:rsidRDefault="00942BC9" w:rsidP="00036450"/>
          <w:p w14:paraId="3AB30007" w14:textId="57D02329" w:rsidR="004D3011" w:rsidRPr="004D3011" w:rsidRDefault="00942BC9" w:rsidP="00B359E4">
            <w:pPr>
              <w:pStyle w:val="Heading4"/>
              <w:rPr>
                <w:bCs/>
              </w:rPr>
            </w:pPr>
            <w:r>
              <w:t>MIT</w:t>
            </w:r>
            <w:r w:rsidR="004D3011" w:rsidRPr="004D3011">
              <w:t xml:space="preserve"> </w:t>
            </w:r>
            <w:r>
              <w:t xml:space="preserve">| Associate Staff at Lincoln Laboratory </w:t>
            </w:r>
          </w:p>
          <w:p w14:paraId="0014E0FE" w14:textId="5CFFB92C" w:rsidR="004D3011" w:rsidRPr="004D3011" w:rsidRDefault="00942BC9" w:rsidP="00B359E4">
            <w:pPr>
              <w:pStyle w:val="Date"/>
            </w:pPr>
            <w:r>
              <w:t>2022</w:t>
            </w:r>
            <w:r w:rsidR="004D3011" w:rsidRPr="004D3011">
              <w:t>–</w:t>
            </w:r>
            <w:r>
              <w:t>Present</w:t>
            </w:r>
          </w:p>
          <w:p w14:paraId="3C081896" w14:textId="0E1C7106" w:rsidR="004D3011" w:rsidRPr="004D3011" w:rsidRDefault="00813E6A" w:rsidP="004D3011">
            <w:r>
              <w:t xml:space="preserve">Laser communications research support staff. </w:t>
            </w:r>
            <w:r w:rsidR="00942BC9" w:rsidRPr="00942BC9">
              <w:t xml:space="preserve">Communicated technical findings effectively to diverse stakeholders, including senior management and external </w:t>
            </w:r>
            <w:r>
              <w:t xml:space="preserve">government </w:t>
            </w:r>
            <w:r w:rsidR="00942BC9" w:rsidRPr="00942BC9">
              <w:t>partners.</w:t>
            </w:r>
            <w:r>
              <w:t xml:space="preserve"> </w:t>
            </w:r>
          </w:p>
          <w:p w14:paraId="1DA401B2" w14:textId="77777777" w:rsidR="004D3011" w:rsidRDefault="004D3011" w:rsidP="00036450"/>
          <w:p w14:paraId="37E1CA8E" w14:textId="7BCF429C" w:rsidR="004D3011" w:rsidRPr="004D3011" w:rsidRDefault="00813E6A" w:rsidP="00B359E4">
            <w:pPr>
              <w:pStyle w:val="Heading4"/>
              <w:rPr>
                <w:bCs/>
              </w:rPr>
            </w:pPr>
            <w:r w:rsidRPr="00813E6A">
              <w:t>Day Trader | Independent</w:t>
            </w:r>
          </w:p>
          <w:p w14:paraId="6C246899" w14:textId="78855896" w:rsidR="004D3011" w:rsidRPr="004D3011" w:rsidRDefault="00813E6A" w:rsidP="00B359E4">
            <w:pPr>
              <w:pStyle w:val="Date"/>
            </w:pPr>
            <w:r>
              <w:t>2022</w:t>
            </w:r>
            <w:r w:rsidR="004D3011" w:rsidRPr="004D3011">
              <w:t>–</w:t>
            </w:r>
            <w:r>
              <w:t>Present</w:t>
            </w:r>
          </w:p>
          <w:p w14:paraId="2C62219A" w14:textId="1075E12D" w:rsidR="004D3011" w:rsidRDefault="00813E6A" w:rsidP="00036450">
            <w:r w:rsidRPr="00813E6A">
              <w:t>Implemented quantitative techniques such as VWAP and position sizing to execute short-term trades, optimizing risk-adjusted returns</w:t>
            </w:r>
          </w:p>
          <w:p w14:paraId="154C430F" w14:textId="77777777" w:rsidR="00813E6A" w:rsidRDefault="00813E6A" w:rsidP="00036450"/>
          <w:p w14:paraId="386C1970" w14:textId="2F3168A5" w:rsidR="00813E6A" w:rsidRDefault="00813E6A" w:rsidP="00813E6A">
            <w:pPr>
              <w:pStyle w:val="Heading4"/>
            </w:pPr>
            <w:r w:rsidRPr="00813E6A">
              <w:t>Financial Analyst | Independent</w:t>
            </w:r>
          </w:p>
          <w:p w14:paraId="0AC205FB" w14:textId="77777777" w:rsidR="00EA576A" w:rsidRDefault="00EA576A" w:rsidP="00EA576A">
            <w:r>
              <w:t>Analyzed Form 10-K filings to evaluate financial performance, industry dynamics, and competitive positioning of publicly traded companies.</w:t>
            </w:r>
          </w:p>
          <w:p w14:paraId="15885065" w14:textId="506C1A17" w:rsidR="00EA576A" w:rsidRPr="00EA576A" w:rsidRDefault="00EA576A" w:rsidP="00EA576A">
            <w:r>
              <w:t>Conducted intrinsic value calculations and performed Discounted Cash Flow (DCF) analysis to assess investment opportunities.</w:t>
            </w:r>
          </w:p>
          <w:p w14:paraId="7B842B76" w14:textId="77777777" w:rsidR="00813E6A" w:rsidRDefault="00813E6A" w:rsidP="00036450"/>
          <w:sdt>
            <w:sdtPr>
              <w:id w:val="1669594239"/>
              <w:placeholder>
                <w:docPart w:val="CFD711E3110C46CC909BEDA51D1863DB"/>
              </w:placeholder>
              <w:temporary/>
              <w:showingPlcHdr/>
              <w15:appearance w15:val="hidden"/>
            </w:sdtPr>
            <w:sdtEndPr/>
            <w:sdtContent>
              <w:p w14:paraId="4BAFCC23" w14:textId="77777777" w:rsidR="00036450" w:rsidRDefault="00180329" w:rsidP="00036450">
                <w:pPr>
                  <w:pStyle w:val="Heading2"/>
                </w:pPr>
                <w:r w:rsidRPr="00036450">
                  <w:rPr>
                    <w:rStyle w:val="Heading2Char"/>
                    <w:b/>
                    <w:bCs/>
                    <w:caps/>
                  </w:rPr>
                  <w:t>SKILLS</w:t>
                </w:r>
              </w:p>
            </w:sdtContent>
          </w:sdt>
          <w:p w14:paraId="07550A9F" w14:textId="77777777" w:rsidR="00813E6A" w:rsidRPr="00813E6A" w:rsidRDefault="00813E6A" w:rsidP="00813E6A">
            <w:pPr>
              <w:pStyle w:val="ListParagraph"/>
              <w:numPr>
                <w:ilvl w:val="0"/>
                <w:numId w:val="2"/>
              </w:numPr>
            </w:pPr>
            <w:r w:rsidRPr="00EA576A">
              <w:rPr>
                <w:b/>
                <w:bCs/>
              </w:rPr>
              <w:t>Financial Analysis</w:t>
            </w:r>
            <w:r w:rsidRPr="00813E6A">
              <w:t>: Intrinsic Value Calculation, DCF Analysis, Comparative Company Analysis</w:t>
            </w:r>
          </w:p>
          <w:p w14:paraId="648534ED" w14:textId="21696C39" w:rsidR="00813E6A" w:rsidRPr="00813E6A" w:rsidRDefault="00813E6A" w:rsidP="00813E6A">
            <w:pPr>
              <w:pStyle w:val="ListParagraph"/>
              <w:numPr>
                <w:ilvl w:val="0"/>
                <w:numId w:val="2"/>
              </w:numPr>
            </w:pPr>
            <w:r w:rsidRPr="00EA576A">
              <w:rPr>
                <w:b/>
                <w:bCs/>
              </w:rPr>
              <w:t>Technical Analysis</w:t>
            </w:r>
            <w:r w:rsidRPr="00813E6A">
              <w:t>: VWAP, Position Sizing, Market Data Analysis</w:t>
            </w:r>
            <w:r w:rsidR="00EA576A">
              <w:t>, Machine Learning</w:t>
            </w:r>
          </w:p>
          <w:p w14:paraId="32374796" w14:textId="5044B12C" w:rsidR="00036450" w:rsidRPr="00EA576A" w:rsidRDefault="00813E6A" w:rsidP="00813E6A">
            <w:pPr>
              <w:pStyle w:val="ListParagraph"/>
              <w:numPr>
                <w:ilvl w:val="0"/>
                <w:numId w:val="2"/>
              </w:numPr>
            </w:pPr>
            <w:r w:rsidRPr="00EA576A">
              <w:rPr>
                <w:b/>
                <w:bCs/>
              </w:rPr>
              <w:t>Programming</w:t>
            </w:r>
            <w:r w:rsidRPr="00813E6A">
              <w:t>: Python, Excel VBA Scripting</w:t>
            </w:r>
            <w:r w:rsidR="00EA576A">
              <w:t xml:space="preserve">, C++, </w:t>
            </w:r>
            <w:proofErr w:type="spellStart"/>
            <w:r w:rsidR="00EA576A">
              <w:t>Javascript</w:t>
            </w:r>
            <w:proofErr w:type="spellEnd"/>
            <w:r w:rsidR="00EA576A">
              <w:t>/SQL</w:t>
            </w:r>
          </w:p>
        </w:tc>
      </w:tr>
    </w:tbl>
    <w:p w14:paraId="6AC8B698" w14:textId="77777777" w:rsidR="0043117B" w:rsidRDefault="001A4538" w:rsidP="000C45FF">
      <w:pPr>
        <w:tabs>
          <w:tab w:val="left" w:pos="990"/>
        </w:tabs>
      </w:pPr>
    </w:p>
    <w:sectPr w:rsidR="0043117B" w:rsidSect="000C45FF">
      <w:head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5223DE" w14:textId="77777777" w:rsidR="001A4538" w:rsidRDefault="001A4538" w:rsidP="000C45FF">
      <w:r>
        <w:separator/>
      </w:r>
    </w:p>
  </w:endnote>
  <w:endnote w:type="continuationSeparator" w:id="0">
    <w:p w14:paraId="4B5BA898" w14:textId="77777777" w:rsidR="001A4538" w:rsidRDefault="001A4538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7F470F" w14:textId="77777777" w:rsidR="001A4538" w:rsidRDefault="001A4538" w:rsidP="000C45FF">
      <w:r>
        <w:separator/>
      </w:r>
    </w:p>
  </w:footnote>
  <w:footnote w:type="continuationSeparator" w:id="0">
    <w:p w14:paraId="09E8E4F7" w14:textId="77777777" w:rsidR="001A4538" w:rsidRDefault="001A4538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C5EC2C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5052943F" wp14:editId="0B0E15FF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61555"/>
    <w:multiLevelType w:val="hybridMultilevel"/>
    <w:tmpl w:val="46FCC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575407"/>
    <w:multiLevelType w:val="multilevel"/>
    <w:tmpl w:val="AF42F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CD2"/>
    <w:rsid w:val="00036450"/>
    <w:rsid w:val="00094499"/>
    <w:rsid w:val="000C45FF"/>
    <w:rsid w:val="000E3FD1"/>
    <w:rsid w:val="00112054"/>
    <w:rsid w:val="001317D8"/>
    <w:rsid w:val="001525E1"/>
    <w:rsid w:val="00180329"/>
    <w:rsid w:val="0019001F"/>
    <w:rsid w:val="001A4538"/>
    <w:rsid w:val="001A74A5"/>
    <w:rsid w:val="001B2ABD"/>
    <w:rsid w:val="001E0391"/>
    <w:rsid w:val="001E1759"/>
    <w:rsid w:val="001F1ECC"/>
    <w:rsid w:val="002400EB"/>
    <w:rsid w:val="00256CF7"/>
    <w:rsid w:val="00281FD5"/>
    <w:rsid w:val="0030481B"/>
    <w:rsid w:val="003156FC"/>
    <w:rsid w:val="003254B5"/>
    <w:rsid w:val="0037121F"/>
    <w:rsid w:val="003910D8"/>
    <w:rsid w:val="003A6B7D"/>
    <w:rsid w:val="003B06CA"/>
    <w:rsid w:val="004071FC"/>
    <w:rsid w:val="00426CD2"/>
    <w:rsid w:val="00445947"/>
    <w:rsid w:val="004813B3"/>
    <w:rsid w:val="00496591"/>
    <w:rsid w:val="004C63E4"/>
    <w:rsid w:val="004D3011"/>
    <w:rsid w:val="005262AC"/>
    <w:rsid w:val="005E39D5"/>
    <w:rsid w:val="00600670"/>
    <w:rsid w:val="0062123A"/>
    <w:rsid w:val="00646E75"/>
    <w:rsid w:val="006771D0"/>
    <w:rsid w:val="00715FCB"/>
    <w:rsid w:val="00743101"/>
    <w:rsid w:val="00764C9F"/>
    <w:rsid w:val="00767B75"/>
    <w:rsid w:val="007775E1"/>
    <w:rsid w:val="007867A0"/>
    <w:rsid w:val="007927F5"/>
    <w:rsid w:val="00802CA0"/>
    <w:rsid w:val="00813E6A"/>
    <w:rsid w:val="009260CD"/>
    <w:rsid w:val="00940A66"/>
    <w:rsid w:val="00942BC9"/>
    <w:rsid w:val="00952C25"/>
    <w:rsid w:val="00A2118D"/>
    <w:rsid w:val="00AD0A50"/>
    <w:rsid w:val="00AD76E2"/>
    <w:rsid w:val="00B20152"/>
    <w:rsid w:val="00B359E4"/>
    <w:rsid w:val="00B57D98"/>
    <w:rsid w:val="00B70850"/>
    <w:rsid w:val="00C066B6"/>
    <w:rsid w:val="00C37BA1"/>
    <w:rsid w:val="00C4674C"/>
    <w:rsid w:val="00C506CF"/>
    <w:rsid w:val="00C72BED"/>
    <w:rsid w:val="00C9578B"/>
    <w:rsid w:val="00CB0055"/>
    <w:rsid w:val="00D2522B"/>
    <w:rsid w:val="00D422DE"/>
    <w:rsid w:val="00D5459D"/>
    <w:rsid w:val="00DA1F4D"/>
    <w:rsid w:val="00DD172A"/>
    <w:rsid w:val="00E25A26"/>
    <w:rsid w:val="00E4381A"/>
    <w:rsid w:val="00E55D74"/>
    <w:rsid w:val="00EA576A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318E4F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40A66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940A66"/>
    <w:rPr>
      <w:rFonts w:asciiTheme="majorHAnsi" w:eastAsiaTheme="majorEastAsia" w:hAnsiTheme="majorHAnsi" w:cstheme="majorBidi"/>
      <w:b/>
      <w:caps/>
      <w:color w:val="548AB7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ListParagraph">
    <w:name w:val="List Paragraph"/>
    <w:basedOn w:val="Normal"/>
    <w:uiPriority w:val="34"/>
    <w:semiHidden/>
    <w:qFormat/>
    <w:rsid w:val="00813E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19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94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43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3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31751\AppData\Local\Microsoft\Office\16.0\DTS\en-US%7b02FA16DD-AAAC-41B3-840D-DA78B1B50C89%7d\%7b8A6A64D5-E3F3-405A-AE01-5D27ED328AEF%7dtf00546271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3A35BF72E224D578359A83F22B73B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27E7B5-5F55-4A08-8E7C-932FEC0005EA}"/>
      </w:docPartPr>
      <w:docPartBody>
        <w:p w:rsidR="00000000" w:rsidRDefault="005F6EF2">
          <w:pPr>
            <w:pStyle w:val="B3A35BF72E224D578359A83F22B73B97"/>
          </w:pPr>
          <w:r w:rsidRPr="00D5459D">
            <w:t>Profile</w:t>
          </w:r>
        </w:p>
      </w:docPartBody>
    </w:docPart>
    <w:docPart>
      <w:docPartPr>
        <w:name w:val="9A8E02AED38A424386E8A5AC5D1F76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BFA467-FD1E-49A9-AD4F-860F9316374A}"/>
      </w:docPartPr>
      <w:docPartBody>
        <w:p w:rsidR="00000000" w:rsidRDefault="005F6EF2">
          <w:pPr>
            <w:pStyle w:val="9A8E02AED38A424386E8A5AC5D1F7651"/>
          </w:pPr>
          <w:r w:rsidRPr="00CB0055">
            <w:t>Contact</w:t>
          </w:r>
        </w:p>
      </w:docPartBody>
    </w:docPart>
    <w:docPart>
      <w:docPartPr>
        <w:name w:val="0A777B77247B4C30ACC07135E39487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43A311-2724-436E-9AC4-A330D1C39C60}"/>
      </w:docPartPr>
      <w:docPartBody>
        <w:p w:rsidR="00000000" w:rsidRDefault="005F6EF2">
          <w:pPr>
            <w:pStyle w:val="0A777B77247B4C30ACC07135E39487F8"/>
          </w:pPr>
          <w:r w:rsidRPr="004D3011">
            <w:t>PHONE:</w:t>
          </w:r>
        </w:p>
      </w:docPartBody>
    </w:docPart>
    <w:docPart>
      <w:docPartPr>
        <w:name w:val="2CB523FE93FD46D788F9C79C7E4B4B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58854C-74C3-4530-8C9D-70AF07B0E5BF}"/>
      </w:docPartPr>
      <w:docPartBody>
        <w:p w:rsidR="00000000" w:rsidRDefault="005F6EF2">
          <w:pPr>
            <w:pStyle w:val="2CB523FE93FD46D788F9C79C7E4B4BDF"/>
          </w:pPr>
          <w:r w:rsidRPr="004D3011">
            <w:t>EMAIL:</w:t>
          </w:r>
        </w:p>
      </w:docPartBody>
    </w:docPart>
    <w:docPart>
      <w:docPartPr>
        <w:name w:val="92F97E023ED7452EA36393733C1171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AE9DBB-DE83-47EB-9BAF-7E91E8B3A019}"/>
      </w:docPartPr>
      <w:docPartBody>
        <w:p w:rsidR="00000000" w:rsidRDefault="005F6EF2">
          <w:pPr>
            <w:pStyle w:val="92F97E023ED7452EA36393733C1171F9"/>
          </w:pPr>
          <w:r w:rsidRPr="00CB0055">
            <w:t>Hobbies</w:t>
          </w:r>
        </w:p>
      </w:docPartBody>
    </w:docPart>
    <w:docPart>
      <w:docPartPr>
        <w:name w:val="2DE7E155C28D4DD398425EA507125B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B6B59D-56E3-4509-9F78-7CDFF7915172}"/>
      </w:docPartPr>
      <w:docPartBody>
        <w:p w:rsidR="00000000" w:rsidRDefault="005F6EF2">
          <w:pPr>
            <w:pStyle w:val="2DE7E155C28D4DD398425EA507125BD2"/>
          </w:pPr>
          <w:r w:rsidRPr="00036450">
            <w:t>EDUCATION</w:t>
          </w:r>
        </w:p>
      </w:docPartBody>
    </w:docPart>
    <w:docPart>
      <w:docPartPr>
        <w:name w:val="9B3C552D052B444A95407C4637C906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AF89EB-BF05-4D0E-A651-418B2001C7AC}"/>
      </w:docPartPr>
      <w:docPartBody>
        <w:p w:rsidR="00000000" w:rsidRDefault="005F6EF2">
          <w:pPr>
            <w:pStyle w:val="9B3C552D052B444A95407C4637C9061F"/>
          </w:pPr>
          <w:r w:rsidRPr="00036450">
            <w:t>WORK EXPERIENCE</w:t>
          </w:r>
        </w:p>
      </w:docPartBody>
    </w:docPart>
    <w:docPart>
      <w:docPartPr>
        <w:name w:val="CFD711E3110C46CC909BEDA51D1863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2D4651-3A12-49D1-ACC4-212FC91F6960}"/>
      </w:docPartPr>
      <w:docPartBody>
        <w:p w:rsidR="00000000" w:rsidRDefault="005F6EF2">
          <w:pPr>
            <w:pStyle w:val="CFD711E3110C46CC909BEDA51D1863DB"/>
          </w:pPr>
          <w:r w:rsidRPr="00036450">
            <w:rPr>
              <w:rStyle w:val="Heading2Char"/>
            </w:rP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EF2"/>
    <w:rsid w:val="005F6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63E69F28FC84827ADF4C99E9907C59B">
    <w:name w:val="663E69F28FC84827ADF4C99E9907C59B"/>
  </w:style>
  <w:style w:type="paragraph" w:customStyle="1" w:styleId="6BFE71DCDDD543FAB4378F7CF16048A3">
    <w:name w:val="6BFE71DCDDD543FAB4378F7CF16048A3"/>
  </w:style>
  <w:style w:type="paragraph" w:customStyle="1" w:styleId="B3A35BF72E224D578359A83F22B73B97">
    <w:name w:val="B3A35BF72E224D578359A83F22B73B97"/>
  </w:style>
  <w:style w:type="paragraph" w:customStyle="1" w:styleId="185BA6B1363E412AB036AFF6DEDCDCFE">
    <w:name w:val="185BA6B1363E412AB036AFF6DEDCDCFE"/>
  </w:style>
  <w:style w:type="paragraph" w:customStyle="1" w:styleId="9A8E02AED38A424386E8A5AC5D1F7651">
    <w:name w:val="9A8E02AED38A424386E8A5AC5D1F7651"/>
  </w:style>
  <w:style w:type="paragraph" w:customStyle="1" w:styleId="0A777B77247B4C30ACC07135E39487F8">
    <w:name w:val="0A777B77247B4C30ACC07135E39487F8"/>
  </w:style>
  <w:style w:type="paragraph" w:customStyle="1" w:styleId="A862D5230CA04CB19CC38DC2917CA882">
    <w:name w:val="A862D5230CA04CB19CC38DC2917CA882"/>
  </w:style>
  <w:style w:type="paragraph" w:customStyle="1" w:styleId="E2FBE799054442E9BD648EF9D94AF8A9">
    <w:name w:val="E2FBE799054442E9BD648EF9D94AF8A9"/>
  </w:style>
  <w:style w:type="paragraph" w:customStyle="1" w:styleId="86E6F8CC449749199FA85E62A8D39274">
    <w:name w:val="86E6F8CC449749199FA85E62A8D39274"/>
  </w:style>
  <w:style w:type="paragraph" w:customStyle="1" w:styleId="2CB523FE93FD46D788F9C79C7E4B4BDF">
    <w:name w:val="2CB523FE93FD46D788F9C79C7E4B4BDF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B840573F41744E97846E369C05EDF463">
    <w:name w:val="B840573F41744E97846E369C05EDF463"/>
  </w:style>
  <w:style w:type="paragraph" w:customStyle="1" w:styleId="92F97E023ED7452EA36393733C1171F9">
    <w:name w:val="92F97E023ED7452EA36393733C1171F9"/>
  </w:style>
  <w:style w:type="paragraph" w:customStyle="1" w:styleId="12236EEEC37340F58CEC839DC5DB631A">
    <w:name w:val="12236EEEC37340F58CEC839DC5DB631A"/>
  </w:style>
  <w:style w:type="paragraph" w:customStyle="1" w:styleId="BDBFC7E6CBE041308B2B230BFBB918ED">
    <w:name w:val="BDBFC7E6CBE041308B2B230BFBB918ED"/>
  </w:style>
  <w:style w:type="paragraph" w:customStyle="1" w:styleId="BCCDA5CC046E4841BEE2CAD5EFE450D6">
    <w:name w:val="BCCDA5CC046E4841BEE2CAD5EFE450D6"/>
  </w:style>
  <w:style w:type="paragraph" w:customStyle="1" w:styleId="BFC2BD5884144EA3AB2C6D8F193FD543">
    <w:name w:val="BFC2BD5884144EA3AB2C6D8F193FD543"/>
  </w:style>
  <w:style w:type="paragraph" w:customStyle="1" w:styleId="2DE7E155C28D4DD398425EA507125BD2">
    <w:name w:val="2DE7E155C28D4DD398425EA507125BD2"/>
  </w:style>
  <w:style w:type="paragraph" w:customStyle="1" w:styleId="89C46B429CA946FD8DD38DE008429686">
    <w:name w:val="89C46B429CA946FD8DD38DE008429686"/>
  </w:style>
  <w:style w:type="paragraph" w:customStyle="1" w:styleId="2A9F1445F20441A4A0D5DE639D2F7A7B">
    <w:name w:val="2A9F1445F20441A4A0D5DE639D2F7A7B"/>
  </w:style>
  <w:style w:type="paragraph" w:customStyle="1" w:styleId="8E48B66AE45A4862B3202878FD7A1FCA">
    <w:name w:val="8E48B66AE45A4862B3202878FD7A1FCA"/>
  </w:style>
  <w:style w:type="paragraph" w:customStyle="1" w:styleId="7F1AC5DA2BC7412592F5593501913ECC">
    <w:name w:val="7F1AC5DA2BC7412592F5593501913ECC"/>
  </w:style>
  <w:style w:type="paragraph" w:customStyle="1" w:styleId="24C3CB439E3B4538AC3E2D1142EC528B">
    <w:name w:val="24C3CB439E3B4538AC3E2D1142EC528B"/>
  </w:style>
  <w:style w:type="paragraph" w:customStyle="1" w:styleId="822DDCDACEDF48C69EFC4CAEEB9B3689">
    <w:name w:val="822DDCDACEDF48C69EFC4CAEEB9B3689"/>
  </w:style>
  <w:style w:type="paragraph" w:customStyle="1" w:styleId="02898AFFC2CB413F82CCB7037B46B32A">
    <w:name w:val="02898AFFC2CB413F82CCB7037B46B32A"/>
  </w:style>
  <w:style w:type="paragraph" w:customStyle="1" w:styleId="9B3C552D052B444A95407C4637C9061F">
    <w:name w:val="9B3C552D052B444A95407C4637C9061F"/>
  </w:style>
  <w:style w:type="paragraph" w:customStyle="1" w:styleId="EC7D5BA0D8D147F6A2BB5916CF3F25F9">
    <w:name w:val="EC7D5BA0D8D147F6A2BB5916CF3F25F9"/>
  </w:style>
  <w:style w:type="paragraph" w:customStyle="1" w:styleId="1329A2FE2A7744F09E7CEEA8CC1B5279">
    <w:name w:val="1329A2FE2A7744F09E7CEEA8CC1B5279"/>
  </w:style>
  <w:style w:type="paragraph" w:customStyle="1" w:styleId="AFC9CDF08BBC46F68EBA604DAA3EE196">
    <w:name w:val="AFC9CDF08BBC46F68EBA604DAA3EE196"/>
  </w:style>
  <w:style w:type="paragraph" w:customStyle="1" w:styleId="0B5C7D494E974105944E02059834718E">
    <w:name w:val="0B5C7D494E974105944E02059834718E"/>
  </w:style>
  <w:style w:type="paragraph" w:customStyle="1" w:styleId="9F80C9AB70D54661A154B156F9DB8BB1">
    <w:name w:val="9F80C9AB70D54661A154B156F9DB8BB1"/>
  </w:style>
  <w:style w:type="paragraph" w:customStyle="1" w:styleId="3DDEC4E87A4D4AB79A50B6585060E260">
    <w:name w:val="3DDEC4E87A4D4AB79A50B6585060E260"/>
  </w:style>
  <w:style w:type="paragraph" w:customStyle="1" w:styleId="6898983569CA4E01B9EA710B32259713">
    <w:name w:val="6898983569CA4E01B9EA710B32259713"/>
  </w:style>
  <w:style w:type="paragraph" w:customStyle="1" w:styleId="AFBF1FC42D94435F9CB78F71FC1424C8">
    <w:name w:val="AFBF1FC42D94435F9CB78F71FC1424C8"/>
  </w:style>
  <w:style w:type="paragraph" w:customStyle="1" w:styleId="3036DB4ECFEA4599934C944D1952A425">
    <w:name w:val="3036DB4ECFEA4599934C944D1952A425"/>
  </w:style>
  <w:style w:type="paragraph" w:customStyle="1" w:styleId="7763971164354E6197369D11F2BEAD3D">
    <w:name w:val="7763971164354E6197369D11F2BEAD3D"/>
  </w:style>
  <w:style w:type="paragraph" w:customStyle="1" w:styleId="CD413AEA001A4858B4A63AD6C2C3A67A">
    <w:name w:val="CD413AEA001A4858B4A63AD6C2C3A67A"/>
  </w:style>
  <w:style w:type="paragraph" w:customStyle="1" w:styleId="8E41F5433EE246B18DB2279615B106B1">
    <w:name w:val="8E41F5433EE246B18DB2279615B106B1"/>
  </w:style>
  <w:style w:type="paragraph" w:customStyle="1" w:styleId="E34E0D3DD4BD4A9ABA22025E45E288BA">
    <w:name w:val="E34E0D3DD4BD4A9ABA22025E45E288BA"/>
  </w:style>
  <w:style w:type="paragraph" w:customStyle="1" w:styleId="F84600065E7449AAB151F990C20FE486">
    <w:name w:val="F84600065E7449AAB151F990C20FE486"/>
  </w:style>
  <w:style w:type="paragraph" w:customStyle="1" w:styleId="3B9A643CC3814B9A8318AF9DDAF66C2E">
    <w:name w:val="3B9A643CC3814B9A8318AF9DDAF66C2E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CFD711E3110C46CC909BEDA51D1863DB">
    <w:name w:val="CFD711E3110C46CC909BEDA51D1863D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{8A6A64D5-E3F3-405A-AE01-5D27ED328AEF}tf00546271_win32</Template>
  <TotalTime>0</TotalTime>
  <Pages>1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2024-04-02T13:34:00Z</dcterms:created>
  <dcterms:modified xsi:type="dcterms:W3CDTF">2024-04-02T23:33:00Z</dcterms:modified>
</cp:coreProperties>
</file>